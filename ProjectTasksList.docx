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Date:"/>
        <w:tag w:val="Date:"/>
        <w:id w:val="1339897143"/>
        <w:placeholder>
          <w:docPart w:val="34B0D49C99704D3991C45BF8D4499435"/>
        </w:placeholder>
        <w:temporary/>
        <w:showingPlcHdr/>
        <w15:appearance w15:val="hidden"/>
      </w:sdtPr>
      <w:sdtEndPr/>
      <w:sdtContent>
        <w:p w14:paraId="3FEA0011" w14:textId="77777777" w:rsidR="001069F9" w:rsidRDefault="00B23B2D">
          <w:pPr>
            <w:pStyle w:val="Date"/>
          </w:pPr>
          <w:r>
            <w:t>DATE</w:t>
          </w:r>
        </w:p>
      </w:sdtContent>
    </w:sdt>
    <w:p w14:paraId="0F11621F" w14:textId="5749DBDD" w:rsidR="00C976B1" w:rsidRDefault="001E491C">
      <w:pPr>
        <w:pStyle w:val="Title"/>
      </w:pPr>
      <w:r>
        <w:t>life rescue robotic automative</w:t>
      </w:r>
    </w:p>
    <w:p w14:paraId="28EDFFDA" w14:textId="5E778224" w:rsidR="00B23B2D" w:rsidRDefault="0096487A" w:rsidP="00B23B2D">
      <w:pPr>
        <w:pStyle w:val="Subtitle"/>
        <w:rPr>
          <w:caps w:val="0"/>
          <w:color w:val="595959" w:themeColor="text1" w:themeTint="A6"/>
          <w:sz w:val="22"/>
          <w:szCs w:val="22"/>
        </w:rPr>
      </w:pPr>
      <w:sdt>
        <w:sdtPr>
          <w:alias w:val="STUDENT NAME:"/>
          <w:tag w:val="STUDENT NAME:"/>
          <w:id w:val="-1806774213"/>
          <w:placeholder>
            <w:docPart w:val="A7C61FBCE62C4ED7A0160E71EBEDBC5A"/>
          </w:placeholder>
          <w:temporary/>
          <w:showingPlcHdr/>
          <w15:appearance w15:val="hidden"/>
        </w:sdtPr>
        <w:sdtEndPr/>
        <w:sdtContent>
          <w:r w:rsidR="00B23B2D">
            <w:t>STUDENT NAME</w:t>
          </w:r>
        </w:sdtContent>
      </w:sdt>
      <w:r w:rsidR="00B23B2D">
        <w:t> |</w:t>
      </w:r>
      <w:r w:rsidR="00C37065">
        <w:t> </w:t>
      </w:r>
      <w:r w:rsidR="0045009B">
        <w:t>Software &amp; ELectronic Engineering</w:t>
      </w:r>
      <w:r w:rsidR="00B23B2D">
        <w:t> | </w:t>
      </w:r>
      <w:bookmarkStart w:id="0" w:name="_GoBack"/>
      <w:bookmarkEnd w:id="0"/>
    </w:p>
    <w:p w14:paraId="376874C7" w14:textId="404F2308" w:rsidR="001069F9" w:rsidRPr="00B23B2D" w:rsidRDefault="001069F9" w:rsidP="001E491C">
      <w:pPr>
        <w:rPr>
          <w:caps/>
        </w:rPr>
      </w:pP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5755"/>
        <w:gridCol w:w="1620"/>
        <w:gridCol w:w="1080"/>
        <w:gridCol w:w="1183"/>
      </w:tblGrid>
      <w:tr w:rsidR="00C976B1" w14:paraId="5EB5FBE8" w14:textId="77777777" w:rsidTr="00A12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sk:"/>
            <w:tag w:val="Task:"/>
            <w:id w:val="198206160"/>
            <w:placeholder>
              <w:docPart w:val="9400406C84FB425B89C759593BA700EC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755" w:type="dxa"/>
                <w:tcBorders>
                  <w:bottom w:val="single" w:sz="4" w:space="0" w:color="7F7F7F" w:themeColor="text1" w:themeTint="80"/>
                </w:tcBorders>
                <w:shd w:val="clear" w:color="auto" w:fill="475C18" w:themeFill="accent2" w:themeFillShade="80"/>
                <w:vAlign w:val="bottom"/>
              </w:tcPr>
              <w:p w14:paraId="3D54BF93" w14:textId="77777777" w:rsidR="00C976B1" w:rsidRDefault="00A124EC" w:rsidP="00A124EC">
                <w:r>
                  <w:t>Task</w:t>
                </w:r>
              </w:p>
            </w:tc>
          </w:sdtContent>
        </w:sdt>
        <w:tc>
          <w:tcPr>
            <w:tcW w:w="1620" w:type="dxa"/>
            <w:vAlign w:val="bottom"/>
          </w:tcPr>
          <w:p w14:paraId="7746369A" w14:textId="77777777" w:rsidR="00C976B1" w:rsidRDefault="0096487A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ue date:"/>
                <w:tag w:val="Due date:"/>
                <w:id w:val="1069231499"/>
                <w:placeholder>
                  <w:docPart w:val="5B22ECD08C6240BA84979E7E3FBE5BA7"/>
                </w:placeholder>
                <w:temporary/>
                <w:showingPlcHdr/>
                <w15:appearance w15:val="hidden"/>
              </w:sdtPr>
              <w:sdtEndPr/>
              <w:sdtContent>
                <w:r w:rsidR="00A124EC">
                  <w:t>Due Date</w:t>
                </w:r>
              </w:sdtContent>
            </w:sdt>
          </w:p>
        </w:tc>
        <w:tc>
          <w:tcPr>
            <w:tcW w:w="1080" w:type="dxa"/>
            <w:vAlign w:val="bottom"/>
          </w:tcPr>
          <w:p w14:paraId="5BA9A7BB" w14:textId="77777777" w:rsidR="00C976B1" w:rsidRDefault="0096487A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DONE:"/>
                <w:tag w:val="DONE:"/>
                <w:id w:val="200599063"/>
                <w:placeholder>
                  <w:docPart w:val="12B46C78AEF24912A4E8ED7A28B5672A"/>
                </w:placeholder>
                <w:temporary/>
                <w:showingPlcHdr/>
                <w15:appearance w15:val="hidden"/>
              </w:sdtPr>
              <w:sdtEndPr/>
              <w:sdtContent>
                <w:r w:rsidR="00A124EC">
                  <w:t>Done</w:t>
                </w:r>
              </w:sdtContent>
            </w:sdt>
          </w:p>
        </w:tc>
        <w:tc>
          <w:tcPr>
            <w:tcW w:w="1183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14:paraId="16949F75" w14:textId="77777777" w:rsidR="00C976B1" w:rsidRDefault="0096487A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Initials:"/>
                <w:tag w:val="Initials:"/>
                <w:id w:val="-1682498517"/>
                <w:placeholder>
                  <w:docPart w:val="8964F056518B4C1CBDC58AEA8E63CF57"/>
                </w:placeholder>
                <w:temporary/>
                <w:showingPlcHdr/>
                <w15:appearance w15:val="hidden"/>
              </w:sdtPr>
              <w:sdtEndPr/>
              <w:sdtContent>
                <w:r w:rsidR="00A124EC">
                  <w:t>Initials</w:t>
                </w:r>
              </w:sdtContent>
            </w:sdt>
          </w:p>
        </w:tc>
      </w:tr>
      <w:tr w:rsidR="00C976B1" w14:paraId="2452A037" w14:textId="77777777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68DDA29" w14:textId="035F54DF" w:rsidR="00C976B1" w:rsidRDefault="001E491C" w:rsidP="00C976B1">
            <w:r>
              <w:t>Get 12V DC Motors to work</w:t>
            </w:r>
          </w:p>
        </w:tc>
        <w:tc>
          <w:tcPr>
            <w:tcW w:w="1620" w:type="dxa"/>
          </w:tcPr>
          <w:p w14:paraId="0AF7196F" w14:textId="64FEFC27" w:rsidR="00C976B1" w:rsidRDefault="0045009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Pr="0045009B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080" w:type="dxa"/>
          </w:tcPr>
          <w:p w14:paraId="44977630" w14:textId="77777777"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019DF87E" w14:textId="77777777"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6B1" w14:paraId="3B636698" w14:textId="77777777" w:rsidTr="00A12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0D9186E" w14:textId="2B97D80A" w:rsidR="00C976B1" w:rsidRDefault="001E491C" w:rsidP="00C976B1">
            <w:r>
              <w:t>Get MQ5 Gas sensor to measure gas</w:t>
            </w:r>
          </w:p>
        </w:tc>
        <w:tc>
          <w:tcPr>
            <w:tcW w:w="1620" w:type="dxa"/>
          </w:tcPr>
          <w:p w14:paraId="738AE6A6" w14:textId="50648FCB" w:rsidR="00C976B1" w:rsidRDefault="0045009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</w:t>
            </w:r>
            <w:r w:rsidRPr="0045009B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080" w:type="dxa"/>
          </w:tcPr>
          <w:p w14:paraId="32BF56B8" w14:textId="77777777"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716E9BFE" w14:textId="77777777"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76B1" w14:paraId="79264794" w14:textId="77777777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F63B0DA" w14:textId="072B404A" w:rsidR="00C976B1" w:rsidRDefault="001E491C" w:rsidP="00C976B1">
            <w:r>
              <w:t>HC 05 Bluetooth module to work</w:t>
            </w:r>
          </w:p>
        </w:tc>
        <w:tc>
          <w:tcPr>
            <w:tcW w:w="1620" w:type="dxa"/>
          </w:tcPr>
          <w:p w14:paraId="5E84A104" w14:textId="36452447" w:rsidR="00C976B1" w:rsidRDefault="0045009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  <w:r w:rsidRPr="0045009B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080" w:type="dxa"/>
          </w:tcPr>
          <w:p w14:paraId="2122002E" w14:textId="77777777"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306DA381" w14:textId="77777777"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6B1" w14:paraId="5C5B3C41" w14:textId="77777777" w:rsidTr="00A12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C94F00D" w14:textId="192C4850" w:rsidR="00C976B1" w:rsidRDefault="001E491C" w:rsidP="00C976B1">
            <w:r>
              <w:t>DHT11 Humidity and Temperature sensor to work</w:t>
            </w:r>
          </w:p>
        </w:tc>
        <w:tc>
          <w:tcPr>
            <w:tcW w:w="1620" w:type="dxa"/>
          </w:tcPr>
          <w:p w14:paraId="08CA0329" w14:textId="761DFB36" w:rsidR="00C976B1" w:rsidRDefault="0045009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 November</w:t>
            </w:r>
          </w:p>
        </w:tc>
        <w:tc>
          <w:tcPr>
            <w:tcW w:w="1080" w:type="dxa"/>
          </w:tcPr>
          <w:p w14:paraId="48E7E69A" w14:textId="77777777"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03869052" w14:textId="77777777"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76B1" w14:paraId="002DF912" w14:textId="77777777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332378BC" w14:textId="416238A7" w:rsidR="00C976B1" w:rsidRDefault="001E491C" w:rsidP="00C976B1">
            <w:r>
              <w:t>Control Motors from smartphone using Bluetooth</w:t>
            </w:r>
          </w:p>
        </w:tc>
        <w:tc>
          <w:tcPr>
            <w:tcW w:w="1620" w:type="dxa"/>
          </w:tcPr>
          <w:p w14:paraId="72DB8615" w14:textId="473420EA" w:rsidR="00C976B1" w:rsidRDefault="0045009B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  <w:r w:rsidRPr="0045009B">
              <w:rPr>
                <w:vertAlign w:val="superscript"/>
              </w:rPr>
              <w:t>st</w:t>
            </w:r>
            <w:r>
              <w:t xml:space="preserve"> November</w:t>
            </w:r>
          </w:p>
        </w:tc>
        <w:tc>
          <w:tcPr>
            <w:tcW w:w="1080" w:type="dxa"/>
          </w:tcPr>
          <w:p w14:paraId="6AB3BFE6" w14:textId="77777777"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0CD5C688" w14:textId="77777777"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6B1" w14:paraId="5229C67E" w14:textId="77777777" w:rsidTr="00A12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7EB8DAB6" w14:textId="706EAF35" w:rsidR="00C976B1" w:rsidRDefault="001E491C" w:rsidP="00C976B1">
            <w:r>
              <w:t>Get Camera sensor to work with Arduino</w:t>
            </w:r>
          </w:p>
        </w:tc>
        <w:tc>
          <w:tcPr>
            <w:tcW w:w="1620" w:type="dxa"/>
          </w:tcPr>
          <w:p w14:paraId="14AB7AA6" w14:textId="79452D22" w:rsidR="00C976B1" w:rsidRDefault="0045009B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27</w:t>
            </w:r>
            <w:r w:rsidRPr="0045009B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080" w:type="dxa"/>
          </w:tcPr>
          <w:p w14:paraId="118CDDD7" w14:textId="77777777"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64274909" w14:textId="77777777"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76B1" w14:paraId="1CEA24F7" w14:textId="77777777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27B0C304" w14:textId="77777777" w:rsidR="00C976B1" w:rsidRDefault="00C976B1" w:rsidP="00C976B1"/>
        </w:tc>
        <w:tc>
          <w:tcPr>
            <w:tcW w:w="1620" w:type="dxa"/>
          </w:tcPr>
          <w:p w14:paraId="433631DE" w14:textId="77777777"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1123DB15" w14:textId="77777777"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27986868" w14:textId="77777777"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6B1" w14:paraId="64A523A6" w14:textId="77777777" w:rsidTr="00A12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5D98E0A2" w14:textId="77777777" w:rsidR="00C976B1" w:rsidRDefault="00C976B1" w:rsidP="00C976B1"/>
        </w:tc>
        <w:tc>
          <w:tcPr>
            <w:tcW w:w="1620" w:type="dxa"/>
          </w:tcPr>
          <w:p w14:paraId="4CEE9CF0" w14:textId="77777777"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79078737" w14:textId="77777777"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30DB35A1" w14:textId="77777777"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76B1" w14:paraId="2AC2FB56" w14:textId="77777777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2E55800E" w14:textId="77777777" w:rsidR="00C976B1" w:rsidRDefault="00C976B1" w:rsidP="00C976B1"/>
        </w:tc>
        <w:tc>
          <w:tcPr>
            <w:tcW w:w="1620" w:type="dxa"/>
          </w:tcPr>
          <w:p w14:paraId="211E7061" w14:textId="77777777"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7CA042B" w14:textId="77777777"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0C0EB1AD" w14:textId="77777777"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6B1" w14:paraId="5E377E59" w14:textId="77777777" w:rsidTr="00A12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530E2A5" w14:textId="77777777" w:rsidR="00C976B1" w:rsidRDefault="00C976B1" w:rsidP="00C976B1"/>
        </w:tc>
        <w:tc>
          <w:tcPr>
            <w:tcW w:w="1620" w:type="dxa"/>
          </w:tcPr>
          <w:p w14:paraId="0F738399" w14:textId="77777777"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D8C4C23" w14:textId="77777777"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6A51C676" w14:textId="77777777"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76B1" w14:paraId="4EA66F07" w14:textId="77777777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1F7023D" w14:textId="77777777" w:rsidR="00C976B1" w:rsidRDefault="00C976B1" w:rsidP="00C976B1"/>
        </w:tc>
        <w:tc>
          <w:tcPr>
            <w:tcW w:w="1620" w:type="dxa"/>
          </w:tcPr>
          <w:p w14:paraId="4C1D92D6" w14:textId="77777777"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596E9D2" w14:textId="77777777"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2994DB1B" w14:textId="77777777"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6B1" w14:paraId="24012093" w14:textId="77777777" w:rsidTr="00A12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61FE3FAD" w14:textId="77777777" w:rsidR="00C976B1" w:rsidRDefault="00C976B1" w:rsidP="00C976B1"/>
        </w:tc>
        <w:tc>
          <w:tcPr>
            <w:tcW w:w="1620" w:type="dxa"/>
          </w:tcPr>
          <w:p w14:paraId="71DDAB68" w14:textId="77777777"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005B3A2" w14:textId="77777777"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55C93B9F" w14:textId="77777777"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76B1" w14:paraId="0B3C619F" w14:textId="77777777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5A4B6AC3" w14:textId="77777777" w:rsidR="00C976B1" w:rsidRDefault="00C976B1" w:rsidP="00C976B1"/>
        </w:tc>
        <w:tc>
          <w:tcPr>
            <w:tcW w:w="1620" w:type="dxa"/>
          </w:tcPr>
          <w:p w14:paraId="1A4B9FFF" w14:textId="77777777"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245B55A" w14:textId="77777777"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274B34FC" w14:textId="77777777"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6B1" w14:paraId="5E4FA153" w14:textId="77777777" w:rsidTr="00A12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2679BB79" w14:textId="77777777" w:rsidR="00C976B1" w:rsidRDefault="00C976B1" w:rsidP="00C976B1"/>
        </w:tc>
        <w:tc>
          <w:tcPr>
            <w:tcW w:w="1620" w:type="dxa"/>
          </w:tcPr>
          <w:p w14:paraId="2719D8F7" w14:textId="77777777"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25A54490" w14:textId="77777777"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14:paraId="50441111" w14:textId="77777777"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FECD96D" w14:textId="77777777" w:rsidR="00B23B2D" w:rsidRDefault="00B23B2D"/>
    <w:sectPr w:rsidR="00B23B2D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B2974" w14:textId="77777777" w:rsidR="0096487A" w:rsidRDefault="0096487A">
      <w:pPr>
        <w:spacing w:after="0" w:line="240" w:lineRule="auto"/>
      </w:pPr>
      <w:r>
        <w:separator/>
      </w:r>
    </w:p>
  </w:endnote>
  <w:endnote w:type="continuationSeparator" w:id="0">
    <w:p w14:paraId="22BB969E" w14:textId="77777777" w:rsidR="0096487A" w:rsidRDefault="00964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9358A" w14:textId="77777777"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93F43" w14:textId="77777777" w:rsidR="0096487A" w:rsidRDefault="0096487A">
      <w:pPr>
        <w:spacing w:after="0" w:line="240" w:lineRule="auto"/>
      </w:pPr>
      <w:r>
        <w:separator/>
      </w:r>
    </w:p>
  </w:footnote>
  <w:footnote w:type="continuationSeparator" w:id="0">
    <w:p w14:paraId="6591F0D4" w14:textId="77777777" w:rsidR="0096487A" w:rsidRDefault="00964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1C"/>
    <w:rsid w:val="00032192"/>
    <w:rsid w:val="001069F9"/>
    <w:rsid w:val="001E491C"/>
    <w:rsid w:val="00374ACF"/>
    <w:rsid w:val="00432943"/>
    <w:rsid w:val="0045009B"/>
    <w:rsid w:val="00582082"/>
    <w:rsid w:val="0096487A"/>
    <w:rsid w:val="009B7D25"/>
    <w:rsid w:val="00A124EC"/>
    <w:rsid w:val="00B23B2D"/>
    <w:rsid w:val="00B847F3"/>
    <w:rsid w:val="00C37065"/>
    <w:rsid w:val="00C9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7F085"/>
  <w15:chartTrackingRefBased/>
  <w15:docId w15:val="{B8172AE4-4197-4644-822C-8BD863F4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ode\AppData\Roaming\Microsoft\Templates\Project%20task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B0D49C99704D3991C45BF8D4499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DDEF-443C-4B62-83DD-5EAC00CDF91A}"/>
      </w:docPartPr>
      <w:docPartBody>
        <w:p w:rsidR="00000000" w:rsidRDefault="008D0D2A">
          <w:pPr>
            <w:pStyle w:val="34B0D49C99704D3991C45BF8D4499435"/>
          </w:pPr>
          <w:r>
            <w:t>DATE</w:t>
          </w:r>
        </w:p>
      </w:docPartBody>
    </w:docPart>
    <w:docPart>
      <w:docPartPr>
        <w:name w:val="A7C61FBCE62C4ED7A0160E71EBEDB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8C040-4A86-4302-96B6-5692DE2C83D5}"/>
      </w:docPartPr>
      <w:docPartBody>
        <w:p w:rsidR="00000000" w:rsidRDefault="008D0D2A">
          <w:pPr>
            <w:pStyle w:val="A7C61FBCE62C4ED7A0160E71EBEDBC5A"/>
          </w:pPr>
          <w:r>
            <w:t>STUDENT NAME</w:t>
          </w:r>
        </w:p>
      </w:docPartBody>
    </w:docPart>
    <w:docPart>
      <w:docPartPr>
        <w:name w:val="9400406C84FB425B89C759593BA70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E7BEC-6DCB-4B4E-9240-D084721FEF8A}"/>
      </w:docPartPr>
      <w:docPartBody>
        <w:p w:rsidR="00000000" w:rsidRDefault="008D0D2A">
          <w:pPr>
            <w:pStyle w:val="9400406C84FB425B89C759593BA700EC"/>
          </w:pPr>
          <w:r>
            <w:t>Task</w:t>
          </w:r>
        </w:p>
      </w:docPartBody>
    </w:docPart>
    <w:docPart>
      <w:docPartPr>
        <w:name w:val="5B22ECD08C6240BA84979E7E3FBE5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673B2-1C9C-468B-9097-6D511F628FEB}"/>
      </w:docPartPr>
      <w:docPartBody>
        <w:p w:rsidR="00000000" w:rsidRDefault="008D0D2A">
          <w:pPr>
            <w:pStyle w:val="5B22ECD08C6240BA84979E7E3FBE5BA7"/>
          </w:pPr>
          <w:r>
            <w:t>Due Date</w:t>
          </w:r>
        </w:p>
      </w:docPartBody>
    </w:docPart>
    <w:docPart>
      <w:docPartPr>
        <w:name w:val="12B46C78AEF24912A4E8ED7A28B56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3F351-2E49-40FC-B490-DA992395E60E}"/>
      </w:docPartPr>
      <w:docPartBody>
        <w:p w:rsidR="00000000" w:rsidRDefault="008D0D2A">
          <w:pPr>
            <w:pStyle w:val="12B46C78AEF24912A4E8ED7A28B5672A"/>
          </w:pPr>
          <w:r>
            <w:t>Done</w:t>
          </w:r>
        </w:p>
      </w:docPartBody>
    </w:docPart>
    <w:docPart>
      <w:docPartPr>
        <w:name w:val="8964F056518B4C1CBDC58AEA8E63C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ADDE0-1AD1-4631-B00E-E31DF4FFA240}"/>
      </w:docPartPr>
      <w:docPartBody>
        <w:p w:rsidR="00000000" w:rsidRDefault="008D0D2A">
          <w:pPr>
            <w:pStyle w:val="8964F056518B4C1CBDC58AEA8E63CF57"/>
          </w:pPr>
          <w:r>
            <w:t>Initials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2A"/>
    <w:rsid w:val="008D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B0D49C99704D3991C45BF8D4499435">
    <w:name w:val="34B0D49C99704D3991C45BF8D4499435"/>
  </w:style>
  <w:style w:type="paragraph" w:customStyle="1" w:styleId="FF4B7FFF16AB484699DD7693240E7557">
    <w:name w:val="FF4B7FFF16AB484699DD7693240E7557"/>
  </w:style>
  <w:style w:type="paragraph" w:customStyle="1" w:styleId="A7C61FBCE62C4ED7A0160E71EBEDBC5A">
    <w:name w:val="A7C61FBCE62C4ED7A0160E71EBEDBC5A"/>
  </w:style>
  <w:style w:type="paragraph" w:customStyle="1" w:styleId="C07920453593419C82DE9EA775DEF338">
    <w:name w:val="C07920453593419C82DE9EA775DEF338"/>
  </w:style>
  <w:style w:type="paragraph" w:customStyle="1" w:styleId="7EFC0C2EAD2D4C3D9F4D29B105FD5BE1">
    <w:name w:val="7EFC0C2EAD2D4C3D9F4D29B105FD5BE1"/>
  </w:style>
  <w:style w:type="paragraph" w:customStyle="1" w:styleId="F6B41E8C718A4892BF33784FDB433305">
    <w:name w:val="F6B41E8C718A4892BF33784FDB433305"/>
  </w:style>
  <w:style w:type="paragraph" w:customStyle="1" w:styleId="9400406C84FB425B89C759593BA700EC">
    <w:name w:val="9400406C84FB425B89C759593BA700EC"/>
  </w:style>
  <w:style w:type="paragraph" w:customStyle="1" w:styleId="5B22ECD08C6240BA84979E7E3FBE5BA7">
    <w:name w:val="5B22ECD08C6240BA84979E7E3FBE5BA7"/>
  </w:style>
  <w:style w:type="paragraph" w:customStyle="1" w:styleId="12B46C78AEF24912A4E8ED7A28B5672A">
    <w:name w:val="12B46C78AEF24912A4E8ED7A28B5672A"/>
  </w:style>
  <w:style w:type="paragraph" w:customStyle="1" w:styleId="8964F056518B4C1CBDC58AEA8E63CF57">
    <w:name w:val="8964F056518B4C1CBDC58AEA8E63CF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list.dotx</Template>
  <TotalTime>9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ayodeji augustine</dc:creator>
  <cp:keywords/>
  <cp:lastModifiedBy>ayodeji augustine</cp:lastModifiedBy>
  <cp:revision>2</cp:revision>
  <dcterms:created xsi:type="dcterms:W3CDTF">2019-11-11T15:13:00Z</dcterms:created>
  <dcterms:modified xsi:type="dcterms:W3CDTF">2019-11-11T15:22:00Z</dcterms:modified>
  <cp:version/>
</cp:coreProperties>
</file>